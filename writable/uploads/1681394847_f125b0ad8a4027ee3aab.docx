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F880C" w14:textId="2951C80B" w:rsidR="00F55901" w:rsidRPr="00BB07E9" w:rsidRDefault="00000000">
      <w:pPr>
        <w:pStyle w:val="ContactInfo"/>
        <w:rPr>
          <w:sz w:val="16"/>
          <w:szCs w:val="18"/>
        </w:rPr>
      </w:pPr>
      <w:sdt>
        <w:sdtPr>
          <w:rPr>
            <w:sz w:val="16"/>
            <w:szCs w:val="18"/>
          </w:rPr>
          <w:alias w:val="Street Address"/>
          <w:tag w:val="Street Address"/>
          <w:id w:val="1415969137"/>
          <w:placeholder>
            <w:docPart w:val="4B4833B226CD4A2B91E27D60CFBB6189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Content>
          <w:r w:rsidR="006B6754" w:rsidRPr="00BB07E9">
            <w:rPr>
              <w:sz w:val="16"/>
              <w:szCs w:val="18"/>
            </w:rPr>
            <w:t>Unit 2/5 Sovereign Street Indooroopilly</w:t>
          </w:r>
        </w:sdtContent>
      </w:sdt>
    </w:p>
    <w:sdt>
      <w:sdtPr>
        <w:rPr>
          <w:sz w:val="16"/>
          <w:szCs w:val="18"/>
        </w:rPr>
        <w:alias w:val="Category"/>
        <w:tag w:val=""/>
        <w:id w:val="1543715586"/>
        <w:placeholder>
          <w:docPart w:val="BC1E6640DC7F4418B022E4227B9D3409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14:paraId="334322CE" w14:textId="68DB22E7" w:rsidR="00F55901" w:rsidRPr="00BB07E9" w:rsidRDefault="006B6754">
          <w:pPr>
            <w:pStyle w:val="ContactInfo"/>
            <w:rPr>
              <w:sz w:val="16"/>
              <w:szCs w:val="18"/>
            </w:rPr>
          </w:pPr>
          <w:r w:rsidRPr="00BB07E9">
            <w:rPr>
              <w:sz w:val="16"/>
              <w:szCs w:val="18"/>
            </w:rPr>
            <w:t>Brisbane, QLD, 4068</w:t>
          </w:r>
        </w:p>
      </w:sdtContent>
    </w:sdt>
    <w:p w14:paraId="23A719DA" w14:textId="30FF98C1" w:rsidR="00F55901" w:rsidRPr="00BB07E9" w:rsidRDefault="00000000" w:rsidP="00B54FDA">
      <w:pPr>
        <w:pStyle w:val="ContactInfo"/>
        <w:rPr>
          <w:sz w:val="16"/>
          <w:szCs w:val="18"/>
        </w:rPr>
      </w:pPr>
      <w:sdt>
        <w:sdtPr>
          <w:rPr>
            <w:sz w:val="16"/>
            <w:szCs w:val="18"/>
          </w:rPr>
          <w:alias w:val="Telephone"/>
          <w:tag w:val="Telephone"/>
          <w:id w:val="599758962"/>
          <w:placeholder>
            <w:docPart w:val="5012D25D66B94629AA616B443A09CFA3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6B6754" w:rsidRPr="00BB07E9">
            <w:rPr>
              <w:sz w:val="16"/>
              <w:szCs w:val="18"/>
            </w:rPr>
            <w:t>0480107306</w:t>
          </w:r>
        </w:sdtContent>
      </w:sdt>
    </w:p>
    <w:sdt>
      <w:sdtPr>
        <w:rPr>
          <w:rStyle w:val="Emphasis"/>
          <w:sz w:val="16"/>
          <w:szCs w:val="18"/>
        </w:rPr>
        <w:alias w:val="Email"/>
        <w:tag w:val=""/>
        <w:id w:val="1889536063"/>
        <w:placeholder>
          <w:docPart w:val="6DFC50933FA341CCBA3276C34B9B6968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p w14:paraId="5C97825B" w14:textId="3E093A2E" w:rsidR="00F55901" w:rsidRPr="00BB07E9" w:rsidRDefault="006B6754">
          <w:pPr>
            <w:pStyle w:val="ContactInfo"/>
            <w:rPr>
              <w:rStyle w:val="Emphasis"/>
              <w:sz w:val="16"/>
              <w:szCs w:val="18"/>
            </w:rPr>
          </w:pPr>
          <w:r w:rsidRPr="00BB07E9">
            <w:rPr>
              <w:rStyle w:val="Emphasis"/>
              <w:sz w:val="16"/>
              <w:szCs w:val="18"/>
            </w:rPr>
            <w:t>rohankollambalath@gmail.com</w:t>
          </w:r>
        </w:p>
      </w:sdtContent>
    </w:sdt>
    <w:p w14:paraId="3B70C5CF" w14:textId="77777777" w:rsidR="00F55901" w:rsidRPr="00BB07E9" w:rsidRDefault="00000000">
      <w:pPr>
        <w:pStyle w:val="Name"/>
        <w:rPr>
          <w:sz w:val="28"/>
          <w:szCs w:val="18"/>
        </w:rPr>
      </w:pPr>
      <w:sdt>
        <w:sdtPr>
          <w:rPr>
            <w:sz w:val="28"/>
            <w:szCs w:val="18"/>
          </w:rPr>
          <w:alias w:val="Your Name"/>
          <w:tag w:val=""/>
          <w:id w:val="1197042864"/>
          <w:placeholder>
            <w:docPart w:val="41B6B149B9CC4C25AB4FA865FC43184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6B6754" w:rsidRPr="00BB07E9">
            <w:rPr>
              <w:sz w:val="28"/>
              <w:szCs w:val="18"/>
            </w:rPr>
            <w:t>Rohan Kollambalath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</w:tblPr>
      <w:tblGrid>
        <w:gridCol w:w="1778"/>
        <w:gridCol w:w="472"/>
        <w:gridCol w:w="7830"/>
      </w:tblGrid>
      <w:tr w:rsidR="00F55901" w:rsidRPr="00BB07E9" w14:paraId="07B794E8" w14:textId="77777777" w:rsidTr="0062645C">
        <w:trPr>
          <w:trHeight w:val="788"/>
        </w:trPr>
        <w:tc>
          <w:tcPr>
            <w:tcW w:w="1778" w:type="dxa"/>
          </w:tcPr>
          <w:p w14:paraId="70616D7D" w14:textId="198C7A5B" w:rsidR="00F55901" w:rsidRPr="00BB07E9" w:rsidRDefault="00D15052">
            <w:pPr>
              <w:pStyle w:val="Heading1"/>
              <w:rPr>
                <w:sz w:val="20"/>
              </w:rPr>
            </w:pPr>
            <w:r w:rsidRPr="00BB07E9">
              <w:rPr>
                <w:sz w:val="20"/>
              </w:rPr>
              <w:t>Proffessional Summary</w:t>
            </w:r>
          </w:p>
        </w:tc>
        <w:tc>
          <w:tcPr>
            <w:tcW w:w="472" w:type="dxa"/>
          </w:tcPr>
          <w:p w14:paraId="64B245B3" w14:textId="77777777" w:rsidR="00F55901" w:rsidRPr="00BB07E9" w:rsidRDefault="00F55901"/>
        </w:tc>
        <w:tc>
          <w:tcPr>
            <w:tcW w:w="7830" w:type="dxa"/>
          </w:tcPr>
          <w:p w14:paraId="2628D672" w14:textId="243C3D2C" w:rsidR="004C6938" w:rsidRPr="00BB07E9" w:rsidRDefault="00EE1BC6" w:rsidP="004C6938">
            <w:pPr>
              <w:pStyle w:val="ResumeText"/>
            </w:pPr>
            <w:r w:rsidRPr="00BB07E9">
              <w:rPr>
                <w:rFonts w:cs="Segoe UI"/>
                <w:shd w:val="clear" w:color="auto" w:fill="FFFFFF"/>
              </w:rPr>
              <w:t>As a driven software engineering student, I am eager to secure an internship that will enable me to gain valuable industry experience and further my career. With prior work experience and a proven track record as a team player, I am confident in my ability to make a meaningful contribution to any organization. My goal is to apply the knowledge and skills I have acquired through my studies and previous work experience to gain a deeper understanding of the industry and find my calling.</w:t>
            </w:r>
            <w:r w:rsidRPr="00BB07E9">
              <w:rPr>
                <w:rFonts w:cs="Segoe UI"/>
              </w:rPr>
              <w:br/>
            </w:r>
            <w:r w:rsidRPr="00BB07E9">
              <w:rPr>
                <w:rFonts w:cs="Segoe UI"/>
              </w:rPr>
              <w:br/>
            </w:r>
            <w:r w:rsidRPr="00BB07E9">
              <w:rPr>
                <w:rFonts w:cs="Segoe UI"/>
                <w:shd w:val="clear" w:color="auto" w:fill="FFFFFF"/>
              </w:rPr>
              <w:t>GitHub: https://github.com/rkoll55?tab=repositories</w:t>
            </w:r>
          </w:p>
        </w:tc>
      </w:tr>
      <w:tr w:rsidR="00F55901" w:rsidRPr="00BB07E9" w14:paraId="4E3EFA86" w14:textId="77777777">
        <w:tc>
          <w:tcPr>
            <w:tcW w:w="1778" w:type="dxa"/>
          </w:tcPr>
          <w:p w14:paraId="4FE7700E" w14:textId="77777777" w:rsidR="00F55901" w:rsidRPr="00BB07E9" w:rsidRDefault="00DA3E58">
            <w:pPr>
              <w:pStyle w:val="Heading1"/>
              <w:rPr>
                <w:rFonts w:cstheme="majorHAnsi"/>
                <w:sz w:val="20"/>
              </w:rPr>
            </w:pPr>
            <w:r w:rsidRPr="00BB07E9">
              <w:rPr>
                <w:rFonts w:cstheme="majorHAnsi"/>
                <w:sz w:val="20"/>
              </w:rPr>
              <w:t>Education</w:t>
            </w:r>
          </w:p>
        </w:tc>
        <w:tc>
          <w:tcPr>
            <w:tcW w:w="472" w:type="dxa"/>
          </w:tcPr>
          <w:p w14:paraId="7CC2B1E8" w14:textId="77777777" w:rsidR="00F55901" w:rsidRPr="00BB07E9" w:rsidRDefault="00F55901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-691765356"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-1126388115"/>
                  <w:placeholder>
                    <w:docPart w:val="2E8F4C8532F643D39C4F290684E55D5E"/>
                  </w:placeholder>
                </w:sdtPr>
                <w:sdtEndPr>
                  <w:rPr>
                    <w:rFonts w:eastAsiaTheme="minorHAnsi"/>
                  </w:rPr>
                </w:sdtEndPr>
                <w:sdtContent>
                  <w:p w14:paraId="2C378E29" w14:textId="77777777" w:rsidR="00197725" w:rsidRPr="00BB07E9" w:rsidRDefault="00197725" w:rsidP="00197725">
                    <w:pPr>
                      <w:pStyle w:val="Heading2"/>
                      <w:rPr>
                        <w:rFonts w:asciiTheme="minorHAnsi" w:hAnsiTheme="minorHAnsi" w:cstheme="majorHAnsi"/>
                        <w:color w:val="202124"/>
                        <w:shd w:val="clear" w:color="auto" w:fill="FFFFFF"/>
                      </w:rPr>
                    </w:pPr>
                    <w:r w:rsidRPr="00BB07E9">
                      <w:rPr>
                        <w:rFonts w:asciiTheme="minorHAnsi" w:hAnsiTheme="minorHAnsi"/>
                      </w:rPr>
                      <w:t xml:space="preserve">the University of queensland – </w:t>
                    </w:r>
                    <w:r w:rsidRPr="00BB07E9">
                      <w:rPr>
                        <w:rFonts w:asciiTheme="minorHAnsi" w:hAnsiTheme="minorHAnsi" w:cstheme="majorHAnsi"/>
                        <w:color w:val="202124"/>
                        <w:shd w:val="clear" w:color="auto" w:fill="FFFFFF"/>
                      </w:rPr>
                      <w:t>St Lucia QLD 4072</w:t>
                    </w:r>
                  </w:p>
                  <w:p w14:paraId="6A5577F5" w14:textId="7D857057" w:rsidR="00197725" w:rsidRPr="00BB07E9" w:rsidRDefault="00197725" w:rsidP="00197725">
                    <w:r w:rsidRPr="00BB07E9">
                      <w:t xml:space="preserve">Currently Studying Bachelor of Engineering </w:t>
                    </w:r>
                    <w:r w:rsidR="000C2428" w:rsidRPr="00BB07E9">
                      <w:t xml:space="preserve">with </w:t>
                    </w:r>
                    <w:r w:rsidRPr="00BB07E9">
                      <w:t>Honors</w:t>
                    </w:r>
                  </w:p>
                  <w:p w14:paraId="7B1337DE" w14:textId="77777777" w:rsidR="00F51394" w:rsidRPr="00BB07E9" w:rsidRDefault="0064446D" w:rsidP="0064446D">
                    <w:r w:rsidRPr="00BB07E9">
                      <w:t>Specializing</w:t>
                    </w:r>
                    <w:r w:rsidR="00197725" w:rsidRPr="00BB07E9">
                      <w:t xml:space="preserve"> in Software Engineering</w:t>
                    </w:r>
                    <w:r w:rsidR="00D2355C" w:rsidRPr="00BB07E9">
                      <w:t xml:space="preserve"> </w:t>
                    </w:r>
                  </w:p>
                  <w:p w14:paraId="79C9D231" w14:textId="16BD3DFD" w:rsidR="00F51394" w:rsidRPr="00BB07E9" w:rsidRDefault="00F51394" w:rsidP="0064446D">
                    <w:r w:rsidRPr="00BB07E9">
                      <w:t>January 202</w:t>
                    </w:r>
                    <w:r w:rsidR="00D3774C">
                      <w:t>1</w:t>
                    </w:r>
                    <w:r w:rsidRPr="00BB07E9">
                      <w:t xml:space="preserve"> – Current </w:t>
                    </w:r>
                  </w:p>
                  <w:p w14:paraId="0717EA48" w14:textId="3F506EF5" w:rsidR="00F55901" w:rsidRPr="00BB07E9" w:rsidRDefault="00F51394" w:rsidP="0064446D">
                    <w:r w:rsidRPr="00BB07E9">
                      <w:t>Anticipated Graduation</w:t>
                    </w:r>
                    <w:r w:rsidR="00AF78E8">
                      <w:t xml:space="preserve"> -</w:t>
                    </w:r>
                    <w:r w:rsidRPr="00BB07E9">
                      <w:t xml:space="preserve"> December 2024</w:t>
                    </w:r>
                  </w:p>
                  <w:p w14:paraId="53C52C3D" w14:textId="2703DCD5" w:rsidR="00B35717" w:rsidRPr="00BB07E9" w:rsidRDefault="00B35717" w:rsidP="0064446D">
                    <w:r w:rsidRPr="00BB07E9">
                      <w:t xml:space="preserve">Last Semester </w:t>
                    </w:r>
                    <w:r w:rsidR="00AF78E8" w:rsidRPr="00BB07E9">
                      <w:t xml:space="preserve">GPA </w:t>
                    </w:r>
                    <w:r w:rsidR="00AF78E8">
                      <w:t xml:space="preserve">- </w:t>
                    </w:r>
                    <w:r w:rsidRPr="00BB07E9">
                      <w:t>6.75</w:t>
                    </w:r>
                  </w:p>
                </w:sdtContent>
              </w:sdt>
            </w:sdtContent>
          </w:sdt>
        </w:tc>
      </w:tr>
      <w:tr w:rsidR="00A278AD" w:rsidRPr="00BB07E9" w14:paraId="697B8182" w14:textId="77777777">
        <w:tc>
          <w:tcPr>
            <w:tcW w:w="1778" w:type="dxa"/>
          </w:tcPr>
          <w:p w14:paraId="5FB168C0" w14:textId="695B8FC0" w:rsidR="00A278AD" w:rsidRPr="00BB07E9" w:rsidRDefault="00A278AD" w:rsidP="00B368AB">
            <w:pPr>
              <w:pStyle w:val="Heading1"/>
              <w:jc w:val="center"/>
              <w:rPr>
                <w:sz w:val="20"/>
              </w:rPr>
            </w:pPr>
            <w:r w:rsidRPr="00BB07E9">
              <w:rPr>
                <w:sz w:val="20"/>
              </w:rPr>
              <w:t>Skills</w:t>
            </w:r>
          </w:p>
        </w:tc>
        <w:tc>
          <w:tcPr>
            <w:tcW w:w="472" w:type="dxa"/>
          </w:tcPr>
          <w:p w14:paraId="340C662B" w14:textId="77777777" w:rsidR="00A278AD" w:rsidRPr="00BB07E9" w:rsidRDefault="00A278AD" w:rsidP="00A278AD">
            <w:pPr>
              <w:rPr>
                <w:sz w:val="18"/>
                <w:szCs w:val="18"/>
              </w:rPr>
            </w:pPr>
          </w:p>
        </w:tc>
        <w:tc>
          <w:tcPr>
            <w:tcW w:w="7830" w:type="dxa"/>
          </w:tcPr>
          <w:p w14:paraId="7D3E2AB5" w14:textId="4207FA69" w:rsidR="00BB07E9" w:rsidRPr="00BB07E9" w:rsidRDefault="00000000" w:rsidP="00BB07E9">
            <w:pPr>
              <w:pStyle w:val="Heading2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646464" w:themeColor="hyperlink"/>
                <w:u w:val="single"/>
              </w:rPr>
            </w:pPr>
            <w:hyperlink r:id="rId11" w:history="1">
              <w:r w:rsidR="008C3595" w:rsidRPr="00BB07E9">
                <w:rPr>
                  <w:rStyle w:val="Hyperlink"/>
                  <w:rFonts w:asciiTheme="minorHAnsi" w:eastAsiaTheme="minorEastAsia" w:hAnsiTheme="minorHAnsi" w:cstheme="minorBidi"/>
                  <w:b w:val="0"/>
                  <w:bCs w:val="0"/>
                  <w:caps w:val="0"/>
                </w:rPr>
                <w:t>Had exposure to fintech and financial trading when creating algorithmic trading bot in python</w:t>
              </w:r>
            </w:hyperlink>
            <w:r w:rsidR="00BB07E9" w:rsidRPr="00BB07E9">
              <w:rPr>
                <w:rStyle w:val="Hyperlink"/>
                <w:rFonts w:asciiTheme="minorHAnsi" w:eastAsiaTheme="minorEastAsia" w:hAnsiTheme="minorHAnsi" w:cstheme="minorBidi"/>
                <w:b w:val="0"/>
                <w:bCs w:val="0"/>
                <w:caps w:val="0"/>
              </w:rPr>
              <w:t xml:space="preserve"> – Used alpaca API to connect with website.</w:t>
            </w:r>
          </w:p>
          <w:p w14:paraId="12E6CD33" w14:textId="77777777" w:rsidR="00747E1A" w:rsidRPr="00747E1A" w:rsidRDefault="00747E1A" w:rsidP="008B42B3">
            <w:pPr>
              <w:pStyle w:val="ListParagraph"/>
              <w:numPr>
                <w:ilvl w:val="0"/>
                <w:numId w:val="8"/>
              </w:numPr>
            </w:pPr>
            <w:r w:rsidRPr="00747E1A">
              <w:rPr>
                <w:rFonts w:eastAsiaTheme="minorEastAsia"/>
              </w:rPr>
              <w:t>Demonstrated expertise in tutoring and teaching Java programming, honing leadership and organizational skills</w:t>
            </w:r>
          </w:p>
          <w:p w14:paraId="5F933EA9" w14:textId="5271FA0C" w:rsidR="00D86C42" w:rsidRDefault="00D54C2F" w:rsidP="00747E1A">
            <w:pPr>
              <w:pStyle w:val="ListParagraph"/>
              <w:numPr>
                <w:ilvl w:val="0"/>
                <w:numId w:val="8"/>
              </w:numPr>
            </w:pPr>
            <w:r w:rsidRPr="00D54C2F">
              <w:t xml:space="preserve">Proficient in Git, Bash, and Linux environments with experience </w:t>
            </w:r>
            <w:r>
              <w:t>using them to develop</w:t>
            </w:r>
            <w:r w:rsidRPr="00D54C2F">
              <w:t xml:space="preserve"> software in large teams of up to 30 people.</w:t>
            </w:r>
          </w:p>
          <w:p w14:paraId="79928528" w14:textId="39D722B0" w:rsidR="00AE271E" w:rsidRPr="00AE271E" w:rsidRDefault="00AE271E" w:rsidP="00AE271E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</w:rPr>
            </w:pPr>
            <w:r w:rsidRPr="00BB07E9">
              <w:t xml:space="preserve">Developed </w:t>
            </w:r>
            <w:r>
              <w:t xml:space="preserve">and deployed website using PHP CodeIgniter, </w:t>
            </w:r>
            <w:r w:rsidR="0074074E">
              <w:t xml:space="preserve">JS, </w:t>
            </w:r>
            <w:r>
              <w:t>HTML5 and Bootstrap CSS</w:t>
            </w:r>
          </w:p>
          <w:p w14:paraId="731530E6" w14:textId="18991BA9" w:rsidR="00BB07E9" w:rsidRPr="00747E1A" w:rsidRDefault="00BB07E9" w:rsidP="008B42B3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747E1A">
              <w:t>Experienced with data structures and algorithms</w:t>
            </w:r>
          </w:p>
          <w:p w14:paraId="6B6D0348" w14:textId="77777777" w:rsidR="00747E1A" w:rsidRPr="00747E1A" w:rsidRDefault="00747E1A" w:rsidP="00747E1A">
            <w:pPr>
              <w:pStyle w:val="ListParagraph"/>
              <w:numPr>
                <w:ilvl w:val="0"/>
                <w:numId w:val="8"/>
              </w:numPr>
            </w:pPr>
            <w:r w:rsidRPr="00747E1A">
              <w:t>Contributed to the development of a small-scale React Native application for a hackathon</w:t>
            </w:r>
          </w:p>
          <w:p w14:paraId="60F75F30" w14:textId="0C2D15E4" w:rsidR="00D54C2F" w:rsidRPr="00D54C2F" w:rsidRDefault="00000000" w:rsidP="00D54C2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hyperlink r:id="rId12" w:history="1">
              <w:r w:rsidR="00D54C2F" w:rsidRPr="00D54C2F">
                <w:rPr>
                  <w:rStyle w:val="Hyperlink"/>
                </w:rPr>
                <w:t>Experienced in Java programming with a proven track record of developing games both independently and as a part of a team.</w:t>
              </w:r>
            </w:hyperlink>
          </w:p>
          <w:p w14:paraId="029DA5F5" w14:textId="0AB34180" w:rsidR="004D09D7" w:rsidRPr="00D54C2F" w:rsidRDefault="00D54C2F" w:rsidP="004D09D7">
            <w:pPr>
              <w:pStyle w:val="ListParagraph"/>
              <w:numPr>
                <w:ilvl w:val="0"/>
                <w:numId w:val="8"/>
              </w:numPr>
              <w:rPr>
                <w:rStyle w:val="Hyperlink"/>
                <w:color w:val="595959" w:themeColor="text1" w:themeTint="A6"/>
                <w:u w:val="none"/>
              </w:rPr>
            </w:pPr>
            <w:r w:rsidRPr="00D54C2F"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:sz w:val="16"/>
                <w:szCs w:val="16"/>
              </w:rPr>
              <w:t xml:space="preserve"> </w:t>
            </w:r>
            <w:hyperlink r:id="rId13" w:history="1">
              <w:r w:rsidR="004D09D7" w:rsidRPr="00BB07E9">
                <w:rPr>
                  <w:rStyle w:val="Hyperlink"/>
                </w:rPr>
                <w:t>Completed course on machine learning basics using scikit</w:t>
              </w:r>
              <w:r w:rsidR="00EE1BC6" w:rsidRPr="00BB07E9">
                <w:rPr>
                  <w:rStyle w:val="Hyperlink"/>
                </w:rPr>
                <w:t>-learn</w:t>
              </w:r>
            </w:hyperlink>
            <w:r>
              <w:rPr>
                <w:rStyle w:val="Hyperlink"/>
              </w:rPr>
              <w:t xml:space="preserve"> and able to apply those sk</w:t>
            </w:r>
            <w:r w:rsidR="00110696">
              <w:rPr>
                <w:rStyle w:val="Hyperlink"/>
              </w:rPr>
              <w:t>i</w:t>
            </w:r>
            <w:r>
              <w:rPr>
                <w:rStyle w:val="Hyperlink"/>
              </w:rPr>
              <w:t>lls in practical applications.</w:t>
            </w:r>
          </w:p>
          <w:p w14:paraId="46DA4E44" w14:textId="745F2A4B" w:rsidR="00D54C2F" w:rsidRPr="00D54C2F" w:rsidRDefault="00D54C2F" w:rsidP="00AF78E8">
            <w:pPr>
              <w:pStyle w:val="ListParagraph"/>
              <w:numPr>
                <w:ilvl w:val="0"/>
                <w:numId w:val="8"/>
              </w:numPr>
              <w:jc w:val="both"/>
            </w:pPr>
            <w:r w:rsidRPr="00D54C2F">
              <w:rPr>
                <w:rStyle w:val="Hyperlink"/>
                <w:u w:val="none"/>
              </w:rPr>
              <w:t xml:space="preserve">Experience with </w:t>
            </w:r>
            <w:r w:rsidR="00AF78E8">
              <w:rPr>
                <w:rStyle w:val="Hyperlink"/>
                <w:u w:val="none"/>
              </w:rPr>
              <w:t xml:space="preserve">the </w:t>
            </w:r>
            <w:r w:rsidRPr="00D54C2F">
              <w:rPr>
                <w:rStyle w:val="Hyperlink"/>
                <w:u w:val="none"/>
              </w:rPr>
              <w:t>C</w:t>
            </w:r>
            <w:r w:rsidR="00AF78E8">
              <w:rPr>
                <w:rStyle w:val="Hyperlink"/>
                <w:u w:val="none"/>
              </w:rPr>
              <w:t xml:space="preserve"> programming language</w:t>
            </w:r>
            <w:r w:rsidRPr="00D54C2F">
              <w:rPr>
                <w:rStyle w:val="Hyperlink"/>
                <w:u w:val="none"/>
              </w:rPr>
              <w:t xml:space="preserve"> and AVR programming.</w:t>
            </w:r>
          </w:p>
          <w:p w14:paraId="6669DB29" w14:textId="6D829C29" w:rsidR="00D54C2F" w:rsidRDefault="00D54C2F" w:rsidP="00BB07E9">
            <w:pPr>
              <w:pStyle w:val="ListParagraph"/>
              <w:numPr>
                <w:ilvl w:val="0"/>
                <w:numId w:val="8"/>
              </w:numPr>
            </w:pPr>
            <w:r w:rsidRPr="00D54C2F">
              <w:t>Exposure to SQL, C++, and Haskell and eager to learn any new technologies and sk</w:t>
            </w:r>
            <w:r w:rsidR="00B71845">
              <w:t>i</w:t>
            </w:r>
            <w:r w:rsidRPr="00D54C2F">
              <w:t xml:space="preserve">lls required by the job </w:t>
            </w:r>
          </w:p>
          <w:p w14:paraId="5AB83FFC" w14:textId="3AE1CEB6" w:rsidR="008F4E6C" w:rsidRPr="00BB07E9" w:rsidRDefault="00D54C2F" w:rsidP="00771D28">
            <w:pPr>
              <w:pStyle w:val="ListParagraph"/>
              <w:numPr>
                <w:ilvl w:val="0"/>
                <w:numId w:val="8"/>
              </w:numPr>
            </w:pPr>
            <w:r w:rsidRPr="00D54C2F">
              <w:t>Flexible and adaptable with a strong desire to continuously learn and grow in a fast-paced environment.</w:t>
            </w:r>
          </w:p>
        </w:tc>
      </w:tr>
      <w:tr w:rsidR="00B368AB" w:rsidRPr="00BB07E9" w14:paraId="0943BBE3" w14:textId="77777777">
        <w:tc>
          <w:tcPr>
            <w:tcW w:w="1778" w:type="dxa"/>
          </w:tcPr>
          <w:p w14:paraId="20223C2E" w14:textId="08C4D384" w:rsidR="00B368AB" w:rsidRPr="00BB07E9" w:rsidRDefault="00B368AB" w:rsidP="00B368AB">
            <w:pPr>
              <w:pStyle w:val="Heading1"/>
              <w:rPr>
                <w:sz w:val="20"/>
              </w:rPr>
            </w:pPr>
            <w:r w:rsidRPr="00BB07E9">
              <w:rPr>
                <w:sz w:val="20"/>
              </w:rPr>
              <w:lastRenderedPageBreak/>
              <w:t xml:space="preserve">Experience </w:t>
            </w:r>
          </w:p>
        </w:tc>
        <w:tc>
          <w:tcPr>
            <w:tcW w:w="472" w:type="dxa"/>
          </w:tcPr>
          <w:p w14:paraId="6F195B4B" w14:textId="77777777" w:rsidR="00B368AB" w:rsidRPr="00BB07E9" w:rsidRDefault="00B368AB" w:rsidP="00B368AB">
            <w:pPr>
              <w:rPr>
                <w:sz w:val="18"/>
                <w:szCs w:val="18"/>
              </w:rPr>
            </w:pPr>
          </w:p>
          <w:p w14:paraId="5C6B780B" w14:textId="5AB1B92A" w:rsidR="00CD2C1A" w:rsidRPr="00BB07E9" w:rsidRDefault="00CD2C1A" w:rsidP="00B368AB">
            <w:pPr>
              <w:rPr>
                <w:sz w:val="18"/>
                <w:szCs w:val="18"/>
              </w:rPr>
            </w:pPr>
          </w:p>
        </w:tc>
        <w:tc>
          <w:tcPr>
            <w:tcW w:w="7830" w:type="dxa"/>
          </w:tcPr>
          <w:p w14:paraId="624E5DE7" w14:textId="6F2CC07E" w:rsidR="00CD2C1A" w:rsidRPr="00BB07E9" w:rsidRDefault="00CD2C1A" w:rsidP="00B368AB">
            <w:pPr>
              <w:pStyle w:val="ResumeText"/>
              <w:rPr>
                <w:b/>
                <w:bCs/>
              </w:rPr>
            </w:pPr>
            <w:r w:rsidRPr="00BB07E9">
              <w:rPr>
                <w:b/>
                <w:bCs/>
              </w:rPr>
              <w:t xml:space="preserve">Academic Tutor at The University of Queensland – July 2022 to </w:t>
            </w:r>
            <w:r w:rsidR="00EE1BC6" w:rsidRPr="00BB07E9">
              <w:rPr>
                <w:b/>
                <w:bCs/>
              </w:rPr>
              <w:t>November 2022</w:t>
            </w:r>
            <w:r w:rsidRPr="00BB07E9">
              <w:rPr>
                <w:b/>
                <w:bCs/>
              </w:rPr>
              <w:t xml:space="preserve"> </w:t>
            </w:r>
          </w:p>
          <w:p w14:paraId="1896FDE2" w14:textId="22E18EB9" w:rsidR="00CD2C1A" w:rsidRDefault="00CD2C1A" w:rsidP="00B368AB">
            <w:pPr>
              <w:pStyle w:val="ResumeText"/>
            </w:pPr>
            <w:r w:rsidRPr="00BB07E9">
              <w:t>Responsibilities:</w:t>
            </w:r>
          </w:p>
          <w:p w14:paraId="422D06E1" w14:textId="4DE34979" w:rsidR="00AE271E" w:rsidRPr="00BB07E9" w:rsidRDefault="00AE271E" w:rsidP="00AE271E">
            <w:pPr>
              <w:pStyle w:val="ResumeText"/>
              <w:numPr>
                <w:ilvl w:val="0"/>
                <w:numId w:val="8"/>
              </w:numPr>
            </w:pPr>
            <w:r>
              <w:t>Taught the CSSE2002 programming course</w:t>
            </w:r>
          </w:p>
          <w:p w14:paraId="301DCDF9" w14:textId="3E71055A" w:rsidR="0038630A" w:rsidRPr="00BB07E9" w:rsidRDefault="00CD2C1A" w:rsidP="0038630A">
            <w:pPr>
              <w:pStyle w:val="ResumeText"/>
              <w:numPr>
                <w:ilvl w:val="0"/>
                <w:numId w:val="8"/>
              </w:numPr>
            </w:pPr>
            <w:r w:rsidRPr="00BB07E9">
              <w:t xml:space="preserve">Teaching the Java programming language and assisting students with </w:t>
            </w:r>
            <w:r w:rsidR="008B42B3" w:rsidRPr="00BB07E9">
              <w:t xml:space="preserve">debugging and learning </w:t>
            </w:r>
            <w:r w:rsidR="00AF78E8">
              <w:t xml:space="preserve">object-oriented </w:t>
            </w:r>
            <w:r w:rsidR="008B42B3" w:rsidRPr="00BB07E9">
              <w:t>programming principles</w:t>
            </w:r>
            <w:r w:rsidRPr="00BB07E9">
              <w:t>.</w:t>
            </w:r>
          </w:p>
          <w:p w14:paraId="47387E09" w14:textId="2A7A41E3" w:rsidR="008B42B3" w:rsidRPr="00BB07E9" w:rsidRDefault="0038630A" w:rsidP="00CD2C1A">
            <w:pPr>
              <w:pStyle w:val="ResumeText"/>
              <w:numPr>
                <w:ilvl w:val="0"/>
                <w:numId w:val="8"/>
              </w:numPr>
            </w:pPr>
            <w:r w:rsidRPr="00BB07E9">
              <w:t>Organizing and singlehandedly conducting classes</w:t>
            </w:r>
          </w:p>
          <w:p w14:paraId="758135CA" w14:textId="77351806" w:rsidR="00CD2C1A" w:rsidRPr="00BB07E9" w:rsidRDefault="00CD2C1A" w:rsidP="00CD2C1A">
            <w:pPr>
              <w:pStyle w:val="ResumeText"/>
              <w:numPr>
                <w:ilvl w:val="0"/>
                <w:numId w:val="8"/>
              </w:numPr>
              <w:rPr>
                <w:b/>
                <w:bCs/>
              </w:rPr>
            </w:pPr>
            <w:r w:rsidRPr="00BB07E9">
              <w:t>Running tutorials and practical classes and helping students maximize learning.</w:t>
            </w:r>
          </w:p>
          <w:p w14:paraId="4AE78954" w14:textId="093C8128" w:rsidR="007525EB" w:rsidRPr="00BB07E9" w:rsidRDefault="007525EB" w:rsidP="007525EB">
            <w:pPr>
              <w:pStyle w:val="ResumeText"/>
              <w:numPr>
                <w:ilvl w:val="0"/>
                <w:numId w:val="8"/>
              </w:numPr>
              <w:rPr>
                <w:b/>
                <w:bCs/>
              </w:rPr>
            </w:pPr>
            <w:r w:rsidRPr="00BB07E9">
              <w:t>Communicating expectations with course coordinator to better implement the course.</w:t>
            </w:r>
          </w:p>
          <w:p w14:paraId="180EB5D8" w14:textId="77777777" w:rsidR="00CD2C1A" w:rsidRPr="00BB07E9" w:rsidRDefault="00CD2C1A" w:rsidP="00B368AB">
            <w:pPr>
              <w:pStyle w:val="ResumeText"/>
              <w:rPr>
                <w:b/>
                <w:bCs/>
              </w:rPr>
            </w:pPr>
          </w:p>
          <w:p w14:paraId="01F31DB6" w14:textId="5BCB4806" w:rsidR="00B368AB" w:rsidRPr="00BB07E9" w:rsidRDefault="00B368AB" w:rsidP="00B368AB">
            <w:pPr>
              <w:pStyle w:val="ResumeText"/>
              <w:rPr>
                <w:b/>
                <w:bCs/>
              </w:rPr>
            </w:pPr>
            <w:r w:rsidRPr="00BB07E9">
              <w:rPr>
                <w:b/>
                <w:bCs/>
              </w:rPr>
              <w:t>Cater</w:t>
            </w:r>
            <w:r w:rsidR="00FB6F9C">
              <w:rPr>
                <w:b/>
                <w:bCs/>
              </w:rPr>
              <w:t>ing Staff</w:t>
            </w:r>
            <w:r w:rsidRPr="00BB07E9">
              <w:rPr>
                <w:b/>
                <w:bCs/>
              </w:rPr>
              <w:t xml:space="preserve"> at </w:t>
            </w:r>
            <w:r w:rsidR="002240CB">
              <w:rPr>
                <w:b/>
                <w:bCs/>
              </w:rPr>
              <w:t>The UQ Union</w:t>
            </w:r>
            <w:r w:rsidRPr="00BB07E9">
              <w:rPr>
                <w:b/>
                <w:bCs/>
              </w:rPr>
              <w:t xml:space="preserve"> – July 2021 to Present</w:t>
            </w:r>
          </w:p>
          <w:p w14:paraId="10E3BC23" w14:textId="77777777" w:rsidR="00B368AB" w:rsidRPr="00BB07E9" w:rsidRDefault="00B368AB" w:rsidP="00B368AB">
            <w:pPr>
              <w:pStyle w:val="ResumeText"/>
              <w:numPr>
                <w:ilvl w:val="0"/>
                <w:numId w:val="7"/>
              </w:numPr>
            </w:pPr>
            <w:r w:rsidRPr="00BB07E9">
              <w:t xml:space="preserve">Catered large events with hundreds of clients at UQ in a team, included organization of food and bar management. </w:t>
            </w:r>
          </w:p>
          <w:p w14:paraId="0BB531FB" w14:textId="77777777" w:rsidR="00B368AB" w:rsidRPr="00BB07E9" w:rsidRDefault="00B368AB" w:rsidP="00B368AB">
            <w:pPr>
              <w:pStyle w:val="ResumeText"/>
              <w:numPr>
                <w:ilvl w:val="0"/>
                <w:numId w:val="7"/>
              </w:numPr>
            </w:pPr>
            <w:r w:rsidRPr="00BB07E9">
              <w:t xml:space="preserve">Learned organizational skills from planning and setting up events. </w:t>
            </w:r>
          </w:p>
          <w:p w14:paraId="414B248E" w14:textId="77777777" w:rsidR="00B368AB" w:rsidRPr="00BB07E9" w:rsidRDefault="00B368AB" w:rsidP="00B368AB">
            <w:pPr>
              <w:pStyle w:val="ResumeText"/>
              <w:numPr>
                <w:ilvl w:val="0"/>
                <w:numId w:val="7"/>
              </w:numPr>
            </w:pPr>
            <w:r w:rsidRPr="00BB07E9">
              <w:t>Developed communication and leadership skills through consistent customer interaction and aiding new employees.</w:t>
            </w:r>
          </w:p>
          <w:p w14:paraId="7AC6222A" w14:textId="77777777" w:rsidR="00B368AB" w:rsidRPr="00BB07E9" w:rsidRDefault="00B368AB" w:rsidP="00B368AB">
            <w:pPr>
              <w:pStyle w:val="ResumeText"/>
              <w:rPr>
                <w:b/>
                <w:bCs/>
              </w:rPr>
            </w:pPr>
          </w:p>
          <w:p w14:paraId="21E92BD8" w14:textId="6CEC519A" w:rsidR="00B368AB" w:rsidRPr="00BB07E9" w:rsidRDefault="00B368AB" w:rsidP="00BB07E9">
            <w:pPr>
              <w:pStyle w:val="ResumeText"/>
              <w:rPr>
                <w:b/>
                <w:bCs/>
              </w:rPr>
            </w:pPr>
            <w:r w:rsidRPr="00BB07E9">
              <w:rPr>
                <w:b/>
                <w:bCs/>
              </w:rPr>
              <w:t>Kitchen Hand at Taj Bengal Indian Restaurant – January 2021 to July 2021</w:t>
            </w:r>
          </w:p>
        </w:tc>
      </w:tr>
      <w:tr w:rsidR="00A96B73" w:rsidRPr="00BB07E9" w14:paraId="3EDF4DA2" w14:textId="77777777">
        <w:tc>
          <w:tcPr>
            <w:tcW w:w="1778" w:type="dxa"/>
          </w:tcPr>
          <w:p w14:paraId="2F3FB363" w14:textId="063772D7" w:rsidR="00A96B73" w:rsidRPr="00BB07E9" w:rsidRDefault="00A96B73" w:rsidP="00B368AB">
            <w:pPr>
              <w:pStyle w:val="Heading1"/>
              <w:rPr>
                <w:sz w:val="20"/>
              </w:rPr>
            </w:pPr>
            <w:r w:rsidRPr="00BB07E9">
              <w:rPr>
                <w:sz w:val="20"/>
              </w:rPr>
              <w:t xml:space="preserve">Awards </w:t>
            </w:r>
          </w:p>
        </w:tc>
        <w:tc>
          <w:tcPr>
            <w:tcW w:w="472" w:type="dxa"/>
          </w:tcPr>
          <w:p w14:paraId="39D19696" w14:textId="77777777" w:rsidR="00A96B73" w:rsidRPr="00BB07E9" w:rsidRDefault="00A96B73" w:rsidP="00B368AB">
            <w:pPr>
              <w:rPr>
                <w:sz w:val="18"/>
                <w:szCs w:val="18"/>
              </w:rPr>
            </w:pPr>
          </w:p>
        </w:tc>
        <w:tc>
          <w:tcPr>
            <w:tcW w:w="7830" w:type="dxa"/>
          </w:tcPr>
          <w:p w14:paraId="647BB16E" w14:textId="1455DE9A" w:rsidR="00A96B73" w:rsidRPr="00BB07E9" w:rsidRDefault="00A96B73" w:rsidP="00B368AB">
            <w:pPr>
              <w:pStyle w:val="ResumeText"/>
            </w:pPr>
            <w:r w:rsidRPr="00BB07E9">
              <w:rPr>
                <w:b/>
                <w:bCs/>
              </w:rPr>
              <w:t>Winner of 2022 ITEE Innovation Showcase</w:t>
            </w:r>
            <w:r w:rsidRPr="00BB07E9">
              <w:t xml:space="preserve"> – </w:t>
            </w:r>
          </w:p>
          <w:p w14:paraId="1647B81F" w14:textId="4F190E17" w:rsidR="00A96B73" w:rsidRPr="00BB07E9" w:rsidRDefault="00A96B73" w:rsidP="00B368AB">
            <w:pPr>
              <w:pStyle w:val="ResumeText"/>
            </w:pPr>
            <w:r w:rsidRPr="00BB07E9">
              <w:t xml:space="preserve">I worked in a team on a game project called Atlantis sinks and we won the award for best software project in the 2022 ITEE showcase. </w:t>
            </w:r>
          </w:p>
          <w:p w14:paraId="54C34E98" w14:textId="1993C299" w:rsidR="00A96B73" w:rsidRPr="00BB07E9" w:rsidRDefault="00000000" w:rsidP="00B368AB">
            <w:pPr>
              <w:pStyle w:val="ResumeText"/>
            </w:pPr>
            <w:hyperlink r:id="rId14" w:history="1">
              <w:r w:rsidR="000C7DB9" w:rsidRPr="0047078D">
                <w:rPr>
                  <w:rStyle w:val="Hyperlink"/>
                </w:rPr>
                <w:t>https://github.com/UQdeco2800/2022-studio-2</w:t>
              </w:r>
            </w:hyperlink>
          </w:p>
          <w:p w14:paraId="70EE2ECB" w14:textId="77777777" w:rsidR="00FE5CE8" w:rsidRPr="00BB07E9" w:rsidRDefault="00FE5CE8" w:rsidP="00B368AB">
            <w:pPr>
              <w:pStyle w:val="ResumeText"/>
            </w:pPr>
          </w:p>
          <w:p w14:paraId="7296FF90" w14:textId="0806E383" w:rsidR="00FE5CE8" w:rsidRPr="00BB07E9" w:rsidRDefault="00FE5CE8" w:rsidP="00B368AB">
            <w:pPr>
              <w:pStyle w:val="ResumeText"/>
            </w:pPr>
            <w:r w:rsidRPr="00BB07E9">
              <w:rPr>
                <w:b/>
                <w:bCs/>
              </w:rPr>
              <w:t>Dean's Commendation for Academic Excellence</w:t>
            </w:r>
            <w:r w:rsidRPr="00BB07E9">
              <w:t xml:space="preserve"> –</w:t>
            </w:r>
          </w:p>
          <w:p w14:paraId="388AC61E" w14:textId="4A7823D1" w:rsidR="00FE5CE8" w:rsidRPr="00DE08D9" w:rsidRDefault="00FE5CE8" w:rsidP="00B368AB">
            <w:pPr>
              <w:pStyle w:val="ResumeText"/>
            </w:pPr>
            <w:r w:rsidRPr="00BB07E9">
              <w:t>I achieved this commendation in semester 2 2022 for achieving a GPA above 6.6.</w:t>
            </w:r>
          </w:p>
        </w:tc>
      </w:tr>
      <w:tr w:rsidR="00A278AD" w:rsidRPr="00BB07E9" w14:paraId="425EE1B8" w14:textId="77777777">
        <w:tc>
          <w:tcPr>
            <w:tcW w:w="1778" w:type="dxa"/>
          </w:tcPr>
          <w:p w14:paraId="0050FE02" w14:textId="77777777" w:rsidR="00A278AD" w:rsidRPr="00BB07E9" w:rsidRDefault="00A278AD" w:rsidP="00A278AD">
            <w:pPr>
              <w:pStyle w:val="Heading1"/>
              <w:rPr>
                <w:sz w:val="20"/>
              </w:rPr>
            </w:pPr>
            <w:r w:rsidRPr="00BB07E9">
              <w:rPr>
                <w:sz w:val="20"/>
              </w:rPr>
              <w:t>References</w:t>
            </w:r>
          </w:p>
        </w:tc>
        <w:tc>
          <w:tcPr>
            <w:tcW w:w="472" w:type="dxa"/>
          </w:tcPr>
          <w:p w14:paraId="3E2D43E1" w14:textId="77777777" w:rsidR="00A278AD" w:rsidRPr="00BB07E9" w:rsidRDefault="00A278AD" w:rsidP="00A278AD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-1883713024"/>
              <w15:color w:val="C0C0C0"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-1368215953"/>
                  <w:placeholder>
                    <w:docPart w:val="E6185F2D570E4C9C9F0DAADA36B07E61"/>
                  </w:placeholder>
                  <w15:color w:val="C0C0C0"/>
                </w:sdtPr>
                <w:sdtEndPr>
                  <w:rPr>
                    <w:rFonts w:eastAsiaTheme="minorHAnsi"/>
                  </w:rPr>
                </w:sdtEndPr>
                <w:sdtContent>
                  <w:p w14:paraId="788257EE" w14:textId="1579E130" w:rsidR="00A278AD" w:rsidRPr="00BB07E9" w:rsidRDefault="00E166C4" w:rsidP="00A278AD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caps w:val="0"/>
                        <w:color w:val="595959" w:themeColor="text1" w:themeTint="A6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caps w:val="0"/>
                        <w:color w:val="595959" w:themeColor="text1" w:themeTint="A6"/>
                      </w:rPr>
                      <w:t>Taryn Appleton</w:t>
                    </w:r>
                  </w:p>
                  <w:p w14:paraId="76597FCF" w14:textId="04AFD306" w:rsidR="00A278AD" w:rsidRPr="00BB07E9" w:rsidRDefault="00A278AD" w:rsidP="00A278AD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</w:pPr>
                    <w:r w:rsidRPr="00BB07E9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  <w:t xml:space="preserve">Manager </w:t>
                    </w:r>
                    <w:r w:rsidR="00E166C4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  <w:t>at UQ Union</w:t>
                    </w:r>
                  </w:p>
                  <w:p w14:paraId="431666C8" w14:textId="2C270370" w:rsidR="00A278AD" w:rsidRPr="00BB07E9" w:rsidRDefault="00000000" w:rsidP="00A278AD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</w:pPr>
                    <w:hyperlink r:id="rId15" w:history="1">
                      <w:r w:rsidR="00E166C4" w:rsidRPr="00B27166">
                        <w:rPr>
                          <w:rStyle w:val="Hyperlink"/>
                          <w:b w:val="0"/>
                          <w:bCs w:val="0"/>
                          <w:caps w:val="0"/>
                        </w:rPr>
                        <w:t>taryn.appleton@uqu.com.au</w:t>
                      </w:r>
                    </w:hyperlink>
                  </w:p>
                  <w:p w14:paraId="23E67AA5" w14:textId="22879F5E" w:rsidR="00A278AD" w:rsidRPr="00BB07E9" w:rsidRDefault="00A278AD" w:rsidP="00A278AD">
                    <w:r w:rsidRPr="00BB07E9">
                      <w:t xml:space="preserve">+61 </w:t>
                    </w:r>
                    <w:r w:rsidR="00E166C4">
                      <w:t>403275499</w:t>
                    </w:r>
                  </w:p>
                  <w:p w14:paraId="205FED02" w14:textId="628929D3" w:rsidR="00A278AD" w:rsidRPr="00BB07E9" w:rsidRDefault="00A278AD" w:rsidP="00A278AD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caps w:val="0"/>
                        <w:color w:val="595959" w:themeColor="text1" w:themeTint="A6"/>
                      </w:rPr>
                    </w:pPr>
                    <w:r w:rsidRPr="00BB07E9">
                      <w:rPr>
                        <w:rFonts w:asciiTheme="minorHAnsi" w:eastAsiaTheme="minorEastAsia" w:hAnsiTheme="minorHAnsi" w:cstheme="minorBidi"/>
                        <w:caps w:val="0"/>
                        <w:color w:val="595959" w:themeColor="text1" w:themeTint="A6"/>
                      </w:rPr>
                      <w:t>Nayeem Shaikh</w:t>
                    </w:r>
                  </w:p>
                  <w:p w14:paraId="61DCB573" w14:textId="51EEFDF4" w:rsidR="00A278AD" w:rsidRPr="00BB07E9" w:rsidRDefault="00A278AD" w:rsidP="00A278AD">
                    <w:pPr>
                      <w:pStyle w:val="ResumeText"/>
                    </w:pPr>
                    <w:r w:rsidRPr="00BB07E9">
                      <w:t xml:space="preserve">Manager at Taj Bengal Indian </w:t>
                    </w:r>
                    <w:r w:rsidR="00000329" w:rsidRPr="00BB07E9">
                      <w:t>Restaurant</w:t>
                    </w:r>
                    <w:r w:rsidRPr="00BB07E9">
                      <w:t xml:space="preserve"> </w:t>
                    </w:r>
                  </w:p>
                  <w:p w14:paraId="5A7BA12F" w14:textId="5740F569" w:rsidR="00A278AD" w:rsidRPr="00BB07E9" w:rsidRDefault="00A278AD" w:rsidP="00A278AD">
                    <w:pPr>
                      <w:pStyle w:val="ResumeText"/>
                    </w:pPr>
                    <w:r w:rsidRPr="00BB07E9">
                      <w:t>3/338 Waterworks Rd, Ashgrove QLD 4060</w:t>
                    </w:r>
                  </w:p>
                  <w:p w14:paraId="54AE6B80" w14:textId="4A2481C5" w:rsidR="00A278AD" w:rsidRPr="00BB07E9" w:rsidRDefault="00A278AD" w:rsidP="00A278AD">
                    <w:pPr>
                      <w:pStyle w:val="ResumeText"/>
                    </w:pPr>
                    <w:r w:rsidRPr="00BB07E9">
                      <w:t>+61 426805461</w:t>
                    </w:r>
                  </w:p>
                </w:sdtContent>
              </w:sdt>
            </w:sdtContent>
          </w:sdt>
        </w:tc>
      </w:tr>
    </w:tbl>
    <w:p w14:paraId="54D3B238" w14:textId="440F3B80" w:rsidR="004A42D3" w:rsidRPr="00BB07E9" w:rsidRDefault="004A42D3" w:rsidP="00BB07E9">
      <w:pPr>
        <w:rPr>
          <w:sz w:val="18"/>
          <w:szCs w:val="18"/>
        </w:rPr>
      </w:pPr>
    </w:p>
    <w:sectPr w:rsidR="004A42D3" w:rsidRPr="00BB07E9">
      <w:footerReference w:type="default" r:id="rId16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1F8BD" w14:textId="77777777" w:rsidR="00A669AC" w:rsidRDefault="00A669AC">
      <w:pPr>
        <w:spacing w:before="0" w:after="0" w:line="240" w:lineRule="auto"/>
      </w:pPr>
      <w:r>
        <w:separator/>
      </w:r>
    </w:p>
  </w:endnote>
  <w:endnote w:type="continuationSeparator" w:id="0">
    <w:p w14:paraId="413073DB" w14:textId="77777777" w:rsidR="00A669AC" w:rsidRDefault="00A669AC">
      <w:pPr>
        <w:spacing w:before="0" w:after="0" w:line="240" w:lineRule="auto"/>
      </w:pPr>
      <w:r>
        <w:continuationSeparator/>
      </w:r>
    </w:p>
  </w:endnote>
  <w:endnote w:type="continuationNotice" w:id="1">
    <w:p w14:paraId="04CCB04C" w14:textId="77777777" w:rsidR="00A669AC" w:rsidRDefault="00A669A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0E70" w14:textId="77777777" w:rsidR="00F55901" w:rsidRDefault="00DA3E58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56B2C" w14:textId="77777777" w:rsidR="00A669AC" w:rsidRDefault="00A669AC">
      <w:pPr>
        <w:spacing w:before="0" w:after="0" w:line="240" w:lineRule="auto"/>
      </w:pPr>
      <w:r>
        <w:separator/>
      </w:r>
    </w:p>
  </w:footnote>
  <w:footnote w:type="continuationSeparator" w:id="0">
    <w:p w14:paraId="5D9389A2" w14:textId="77777777" w:rsidR="00A669AC" w:rsidRDefault="00A669AC">
      <w:pPr>
        <w:spacing w:before="0" w:after="0" w:line="240" w:lineRule="auto"/>
      </w:pPr>
      <w:r>
        <w:continuationSeparator/>
      </w:r>
    </w:p>
  </w:footnote>
  <w:footnote w:type="continuationNotice" w:id="1">
    <w:p w14:paraId="1A871920" w14:textId="77777777" w:rsidR="00A669AC" w:rsidRDefault="00A669AC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43C39"/>
    <w:multiLevelType w:val="hybridMultilevel"/>
    <w:tmpl w:val="43EE903C"/>
    <w:lvl w:ilvl="0" w:tplc="B4F47A64">
      <w:start w:val="6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14BC2"/>
    <w:multiLevelType w:val="hybridMultilevel"/>
    <w:tmpl w:val="17A0A832"/>
    <w:lvl w:ilvl="0" w:tplc="B330AB9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0212D"/>
    <w:multiLevelType w:val="hybridMultilevel"/>
    <w:tmpl w:val="105E6024"/>
    <w:lvl w:ilvl="0" w:tplc="0BA89C56">
      <w:start w:val="6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6A5ACD"/>
    <w:multiLevelType w:val="hybridMultilevel"/>
    <w:tmpl w:val="D1B22666"/>
    <w:lvl w:ilvl="0" w:tplc="B330AB9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B1DCC"/>
    <w:multiLevelType w:val="hybridMultilevel"/>
    <w:tmpl w:val="A0684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70CD7"/>
    <w:multiLevelType w:val="hybridMultilevel"/>
    <w:tmpl w:val="870A1970"/>
    <w:lvl w:ilvl="0" w:tplc="B330AB9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A6A16"/>
    <w:multiLevelType w:val="hybridMultilevel"/>
    <w:tmpl w:val="20F24916"/>
    <w:lvl w:ilvl="0" w:tplc="B330AB9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0D0E14"/>
    <w:multiLevelType w:val="hybridMultilevel"/>
    <w:tmpl w:val="ACA4BD6C"/>
    <w:lvl w:ilvl="0" w:tplc="B4F47A64">
      <w:start w:val="6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23B87"/>
    <w:multiLevelType w:val="hybridMultilevel"/>
    <w:tmpl w:val="BC9E8258"/>
    <w:lvl w:ilvl="0" w:tplc="B330AB9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022876">
    <w:abstractNumId w:val="3"/>
  </w:num>
  <w:num w:numId="2" w16cid:durableId="1625962114">
    <w:abstractNumId w:val="8"/>
  </w:num>
  <w:num w:numId="3" w16cid:durableId="52897570">
    <w:abstractNumId w:val="1"/>
  </w:num>
  <w:num w:numId="4" w16cid:durableId="1995910426">
    <w:abstractNumId w:val="5"/>
  </w:num>
  <w:num w:numId="5" w16cid:durableId="957687347">
    <w:abstractNumId w:val="4"/>
  </w:num>
  <w:num w:numId="6" w16cid:durableId="1725988103">
    <w:abstractNumId w:val="6"/>
  </w:num>
  <w:num w:numId="7" w16cid:durableId="1513757515">
    <w:abstractNumId w:val="7"/>
  </w:num>
  <w:num w:numId="8" w16cid:durableId="566376587">
    <w:abstractNumId w:val="2"/>
  </w:num>
  <w:num w:numId="9" w16cid:durableId="1064834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4FBD"/>
    <w:rsid w:val="00000329"/>
    <w:rsid w:val="000027C1"/>
    <w:rsid w:val="00004526"/>
    <w:rsid w:val="00014306"/>
    <w:rsid w:val="00036BAB"/>
    <w:rsid w:val="00062800"/>
    <w:rsid w:val="00062C19"/>
    <w:rsid w:val="000756A3"/>
    <w:rsid w:val="00086962"/>
    <w:rsid w:val="000B0B96"/>
    <w:rsid w:val="000C2428"/>
    <w:rsid w:val="000C77E1"/>
    <w:rsid w:val="000C7DB9"/>
    <w:rsid w:val="000D4B01"/>
    <w:rsid w:val="000F0463"/>
    <w:rsid w:val="00110696"/>
    <w:rsid w:val="00126DE0"/>
    <w:rsid w:val="001522F5"/>
    <w:rsid w:val="00157BD5"/>
    <w:rsid w:val="001653C3"/>
    <w:rsid w:val="00197725"/>
    <w:rsid w:val="001A2E73"/>
    <w:rsid w:val="001B6907"/>
    <w:rsid w:val="00217DBB"/>
    <w:rsid w:val="002240CB"/>
    <w:rsid w:val="00275903"/>
    <w:rsid w:val="002E0875"/>
    <w:rsid w:val="002E1F7B"/>
    <w:rsid w:val="002F64D3"/>
    <w:rsid w:val="003132AB"/>
    <w:rsid w:val="00325833"/>
    <w:rsid w:val="00367C29"/>
    <w:rsid w:val="0038630A"/>
    <w:rsid w:val="003F471F"/>
    <w:rsid w:val="00403D90"/>
    <w:rsid w:val="004071C6"/>
    <w:rsid w:val="0041579A"/>
    <w:rsid w:val="00465D84"/>
    <w:rsid w:val="00497CBD"/>
    <w:rsid w:val="004A42D3"/>
    <w:rsid w:val="004B4956"/>
    <w:rsid w:val="004C6938"/>
    <w:rsid w:val="004D09D7"/>
    <w:rsid w:val="004D25C8"/>
    <w:rsid w:val="004F291B"/>
    <w:rsid w:val="00514325"/>
    <w:rsid w:val="00524EE6"/>
    <w:rsid w:val="00551D00"/>
    <w:rsid w:val="00561142"/>
    <w:rsid w:val="005653E9"/>
    <w:rsid w:val="0056551A"/>
    <w:rsid w:val="005F0F26"/>
    <w:rsid w:val="006026EE"/>
    <w:rsid w:val="0062645C"/>
    <w:rsid w:val="0064446D"/>
    <w:rsid w:val="006542FB"/>
    <w:rsid w:val="00661C25"/>
    <w:rsid w:val="00681BDA"/>
    <w:rsid w:val="00692515"/>
    <w:rsid w:val="006B6754"/>
    <w:rsid w:val="0070446D"/>
    <w:rsid w:val="00721FEC"/>
    <w:rsid w:val="007230EF"/>
    <w:rsid w:val="0074074E"/>
    <w:rsid w:val="00747E1A"/>
    <w:rsid w:val="007525EB"/>
    <w:rsid w:val="00764D8D"/>
    <w:rsid w:val="00771D28"/>
    <w:rsid w:val="00792D11"/>
    <w:rsid w:val="00794439"/>
    <w:rsid w:val="007A6DB9"/>
    <w:rsid w:val="007C4481"/>
    <w:rsid w:val="007C5DD2"/>
    <w:rsid w:val="00817E74"/>
    <w:rsid w:val="00825D89"/>
    <w:rsid w:val="008260E7"/>
    <w:rsid w:val="00843703"/>
    <w:rsid w:val="0084780E"/>
    <w:rsid w:val="0085683A"/>
    <w:rsid w:val="0087207F"/>
    <w:rsid w:val="00872E6C"/>
    <w:rsid w:val="008A289F"/>
    <w:rsid w:val="008A2EC8"/>
    <w:rsid w:val="008B0702"/>
    <w:rsid w:val="008B42B3"/>
    <w:rsid w:val="008C3595"/>
    <w:rsid w:val="008D011F"/>
    <w:rsid w:val="008D6AFD"/>
    <w:rsid w:val="008F4E6C"/>
    <w:rsid w:val="00962B00"/>
    <w:rsid w:val="00973C39"/>
    <w:rsid w:val="009D62AD"/>
    <w:rsid w:val="00A1364A"/>
    <w:rsid w:val="00A278AD"/>
    <w:rsid w:val="00A33A3F"/>
    <w:rsid w:val="00A669AC"/>
    <w:rsid w:val="00A73BF3"/>
    <w:rsid w:val="00A96B73"/>
    <w:rsid w:val="00AA6B20"/>
    <w:rsid w:val="00AB6AC5"/>
    <w:rsid w:val="00AE271E"/>
    <w:rsid w:val="00AF17D2"/>
    <w:rsid w:val="00AF78E8"/>
    <w:rsid w:val="00B35717"/>
    <w:rsid w:val="00B368AB"/>
    <w:rsid w:val="00B546E2"/>
    <w:rsid w:val="00B54FDA"/>
    <w:rsid w:val="00B71845"/>
    <w:rsid w:val="00BB07E9"/>
    <w:rsid w:val="00BE0B09"/>
    <w:rsid w:val="00BF31F6"/>
    <w:rsid w:val="00C25D5B"/>
    <w:rsid w:val="00C3270B"/>
    <w:rsid w:val="00C365B9"/>
    <w:rsid w:val="00C43C18"/>
    <w:rsid w:val="00C9203B"/>
    <w:rsid w:val="00CC25AC"/>
    <w:rsid w:val="00CC7E56"/>
    <w:rsid w:val="00CD0067"/>
    <w:rsid w:val="00CD20FB"/>
    <w:rsid w:val="00CD2C1A"/>
    <w:rsid w:val="00CF6E1E"/>
    <w:rsid w:val="00D02EF3"/>
    <w:rsid w:val="00D134AD"/>
    <w:rsid w:val="00D15052"/>
    <w:rsid w:val="00D2042A"/>
    <w:rsid w:val="00D2355C"/>
    <w:rsid w:val="00D3774C"/>
    <w:rsid w:val="00D43ECA"/>
    <w:rsid w:val="00D54C2F"/>
    <w:rsid w:val="00D71DBD"/>
    <w:rsid w:val="00D86C42"/>
    <w:rsid w:val="00D95605"/>
    <w:rsid w:val="00DA3E58"/>
    <w:rsid w:val="00DB5918"/>
    <w:rsid w:val="00DE08D9"/>
    <w:rsid w:val="00DE4C8A"/>
    <w:rsid w:val="00DE6BE9"/>
    <w:rsid w:val="00DE7BF9"/>
    <w:rsid w:val="00DF0750"/>
    <w:rsid w:val="00E02ADA"/>
    <w:rsid w:val="00E166C4"/>
    <w:rsid w:val="00E44FBD"/>
    <w:rsid w:val="00E451E9"/>
    <w:rsid w:val="00E73F23"/>
    <w:rsid w:val="00E761CC"/>
    <w:rsid w:val="00E76C4B"/>
    <w:rsid w:val="00E8534D"/>
    <w:rsid w:val="00EE11BA"/>
    <w:rsid w:val="00EE1BC6"/>
    <w:rsid w:val="00EE7647"/>
    <w:rsid w:val="00EF0D51"/>
    <w:rsid w:val="00F03A21"/>
    <w:rsid w:val="00F25A6B"/>
    <w:rsid w:val="00F51394"/>
    <w:rsid w:val="00F55901"/>
    <w:rsid w:val="00F62908"/>
    <w:rsid w:val="00F82ADF"/>
    <w:rsid w:val="00F95CAC"/>
    <w:rsid w:val="00FB6F9C"/>
    <w:rsid w:val="00FC37D1"/>
    <w:rsid w:val="00FC65AC"/>
    <w:rsid w:val="00FD592E"/>
    <w:rsid w:val="00FE5CE8"/>
    <w:rsid w:val="00FF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849DB"/>
  <w15:docId w15:val="{33345681-7C8C-409F-9E55-88029828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qFormat/>
    <w:rsid w:val="00B54FDA"/>
    <w:pPr>
      <w:ind w:left="720"/>
      <w:contextualSpacing/>
    </w:pPr>
  </w:style>
  <w:style w:type="paragraph" w:styleId="Revision">
    <w:name w:val="Revision"/>
    <w:hidden/>
    <w:uiPriority w:val="99"/>
    <w:semiHidden/>
    <w:rsid w:val="003F471F"/>
    <w:pPr>
      <w:spacing w:before="0" w:after="0" w:line="240" w:lineRule="auto"/>
    </w:pPr>
    <w:rPr>
      <w:kern w:val="20"/>
    </w:rPr>
  </w:style>
  <w:style w:type="character" w:styleId="Hyperlink">
    <w:name w:val="Hyperlink"/>
    <w:basedOn w:val="DefaultParagraphFont"/>
    <w:uiPriority w:val="99"/>
    <w:unhideWhenUsed/>
    <w:rsid w:val="0064446D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4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4D8D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817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0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834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4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754667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76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83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12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8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rkoll55/MachineLearningProjects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UQdeco2800/2022-studio-2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rkoll55/TradingBot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taryn.appleton@uqu.com.au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UQdeco2800/2022-studio-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4833B226CD4A2B91E27D60CFBB6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7E418-94D3-46D1-9EF6-EBD3F6F8DCAF}"/>
      </w:docPartPr>
      <w:docPartBody>
        <w:p w:rsidR="009506E7" w:rsidRDefault="0092725D">
          <w:pPr>
            <w:pStyle w:val="4B4833B226CD4A2B91E27D60CFBB6189"/>
          </w:pPr>
          <w:r>
            <w:t>[Street Address]</w:t>
          </w:r>
        </w:p>
      </w:docPartBody>
    </w:docPart>
    <w:docPart>
      <w:docPartPr>
        <w:name w:val="BC1E6640DC7F4418B022E4227B9D3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E2310-A7F4-466E-85B1-5C6A27E72512}"/>
      </w:docPartPr>
      <w:docPartBody>
        <w:p w:rsidR="009506E7" w:rsidRDefault="0092725D">
          <w:pPr>
            <w:pStyle w:val="BC1E6640DC7F4418B022E4227B9D3409"/>
          </w:pPr>
          <w:r>
            <w:t>[City, ST ZIP Code]</w:t>
          </w:r>
        </w:p>
      </w:docPartBody>
    </w:docPart>
    <w:docPart>
      <w:docPartPr>
        <w:name w:val="5012D25D66B94629AA616B443A09C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B42B7-D353-4F4F-99C5-A6EF39EB86B6}"/>
      </w:docPartPr>
      <w:docPartBody>
        <w:p w:rsidR="009506E7" w:rsidRDefault="0092725D">
          <w:pPr>
            <w:pStyle w:val="5012D25D66B94629AA616B443A09CFA3"/>
          </w:pPr>
          <w:r>
            <w:t>[Telephone]</w:t>
          </w:r>
        </w:p>
      </w:docPartBody>
    </w:docPart>
    <w:docPart>
      <w:docPartPr>
        <w:name w:val="6DFC50933FA341CCBA3276C34B9B6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93527-C62C-4081-8A09-F5712D17416E}"/>
      </w:docPartPr>
      <w:docPartBody>
        <w:p w:rsidR="009506E7" w:rsidRDefault="0092725D">
          <w:pPr>
            <w:pStyle w:val="6DFC50933FA341CCBA3276C34B9B6968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41B6B149B9CC4C25AB4FA865FC431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9183F-9C19-4E87-8559-CB68939FC736}"/>
      </w:docPartPr>
      <w:docPartBody>
        <w:p w:rsidR="009506E7" w:rsidRDefault="0092725D">
          <w:pPr>
            <w:pStyle w:val="41B6B149B9CC4C25AB4FA865FC43184B"/>
          </w:pPr>
          <w:r>
            <w:t>[Your Name]</w:t>
          </w:r>
        </w:p>
      </w:docPartBody>
    </w:docPart>
    <w:docPart>
      <w:docPartPr>
        <w:name w:val="2E8F4C8532F643D39C4F290684E55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3AF99-F6C0-4578-9B49-DA347F82201F}"/>
      </w:docPartPr>
      <w:docPartBody>
        <w:p w:rsidR="009506E7" w:rsidRDefault="0092725D">
          <w:pPr>
            <w:pStyle w:val="2E8F4C8532F643D39C4F290684E55D5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185F2D570E4C9C9F0DAADA36B07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60415-0085-4E14-94C5-54A709344F0F}"/>
      </w:docPartPr>
      <w:docPartBody>
        <w:p w:rsidR="00E35CD8" w:rsidRDefault="00E35CD8" w:rsidP="00E35CD8">
          <w:pPr>
            <w:pStyle w:val="E6185F2D570E4C9C9F0DAADA36B07E6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929"/>
    <w:rsid w:val="00022EF4"/>
    <w:rsid w:val="000B0083"/>
    <w:rsid w:val="00173841"/>
    <w:rsid w:val="0017639C"/>
    <w:rsid w:val="00187AEF"/>
    <w:rsid w:val="001C25AB"/>
    <w:rsid w:val="001C45F4"/>
    <w:rsid w:val="00225C3F"/>
    <w:rsid w:val="002564D7"/>
    <w:rsid w:val="00285868"/>
    <w:rsid w:val="00290E67"/>
    <w:rsid w:val="003C16C1"/>
    <w:rsid w:val="003F1D7A"/>
    <w:rsid w:val="00471A8C"/>
    <w:rsid w:val="004F0FBE"/>
    <w:rsid w:val="00505B01"/>
    <w:rsid w:val="00515BA3"/>
    <w:rsid w:val="00537929"/>
    <w:rsid w:val="005421E5"/>
    <w:rsid w:val="0059470F"/>
    <w:rsid w:val="005F5AEE"/>
    <w:rsid w:val="006332EB"/>
    <w:rsid w:val="006344F7"/>
    <w:rsid w:val="00671952"/>
    <w:rsid w:val="00694C07"/>
    <w:rsid w:val="006C2E18"/>
    <w:rsid w:val="006D7676"/>
    <w:rsid w:val="006E4C10"/>
    <w:rsid w:val="006F1679"/>
    <w:rsid w:val="00702759"/>
    <w:rsid w:val="00750FB3"/>
    <w:rsid w:val="0078681D"/>
    <w:rsid w:val="007C694E"/>
    <w:rsid w:val="00896D41"/>
    <w:rsid w:val="0092725D"/>
    <w:rsid w:val="009338F7"/>
    <w:rsid w:val="009506E7"/>
    <w:rsid w:val="009E40FD"/>
    <w:rsid w:val="00AD3276"/>
    <w:rsid w:val="00B10955"/>
    <w:rsid w:val="00D43A36"/>
    <w:rsid w:val="00D64BED"/>
    <w:rsid w:val="00D66325"/>
    <w:rsid w:val="00E04439"/>
    <w:rsid w:val="00E10014"/>
    <w:rsid w:val="00E3237E"/>
    <w:rsid w:val="00E35CD8"/>
    <w:rsid w:val="00EB0034"/>
    <w:rsid w:val="00F161DE"/>
    <w:rsid w:val="00F5056E"/>
    <w:rsid w:val="00FC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4833B226CD4A2B91E27D60CFBB6189">
    <w:name w:val="4B4833B226CD4A2B91E27D60CFBB6189"/>
  </w:style>
  <w:style w:type="paragraph" w:customStyle="1" w:styleId="BC1E6640DC7F4418B022E4227B9D3409">
    <w:name w:val="BC1E6640DC7F4418B022E4227B9D3409"/>
  </w:style>
  <w:style w:type="paragraph" w:customStyle="1" w:styleId="5012D25D66B94629AA616B443A09CFA3">
    <w:name w:val="5012D25D66B94629AA616B443A09CFA3"/>
  </w:style>
  <w:style w:type="character" w:styleId="Emphasis">
    <w:name w:val="Emphasis"/>
    <w:basedOn w:val="DefaultParagraphFont"/>
    <w:uiPriority w:val="2"/>
    <w:unhideWhenUsed/>
    <w:qFormat/>
    <w:rsid w:val="002564D7"/>
    <w:rPr>
      <w:color w:val="4472C4" w:themeColor="accent1"/>
    </w:rPr>
  </w:style>
  <w:style w:type="paragraph" w:customStyle="1" w:styleId="6DFC50933FA341CCBA3276C34B9B6968">
    <w:name w:val="6DFC50933FA341CCBA3276C34B9B6968"/>
  </w:style>
  <w:style w:type="paragraph" w:customStyle="1" w:styleId="41B6B149B9CC4C25AB4FA865FC43184B">
    <w:name w:val="41B6B149B9CC4C25AB4FA865FC43184B"/>
  </w:style>
  <w:style w:type="character" w:styleId="PlaceholderText">
    <w:name w:val="Placeholder Text"/>
    <w:basedOn w:val="DefaultParagraphFont"/>
    <w:uiPriority w:val="99"/>
    <w:semiHidden/>
    <w:rsid w:val="00E35CD8"/>
    <w:rPr>
      <w:color w:val="808080"/>
    </w:rPr>
  </w:style>
  <w:style w:type="paragraph" w:customStyle="1" w:styleId="2E8F4C8532F643D39C4F290684E55D5E">
    <w:name w:val="2E8F4C8532F643D39C4F290684E55D5E"/>
  </w:style>
  <w:style w:type="paragraph" w:customStyle="1" w:styleId="E6185F2D570E4C9C9F0DAADA36B07E61">
    <w:name w:val="E6185F2D570E4C9C9F0DAADA36B07E61"/>
    <w:rsid w:val="00E35CD8"/>
    <w:rPr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Unit 2/5 Sovereign Street Indooroopilly</CompanyAddress>
  <CompanyPhone>0480107306</CompanyPhone>
  <CompanyFax/>
  <CompanyEmail>rohankollambalath@gmail.com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2CD587-EF1F-407C-A1E2-F6C83AB4AF7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1995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Kollambalath</dc:creator>
  <cp:keywords/>
  <dc:description/>
  <cp:lastModifiedBy>Rohan Kollambalath</cp:lastModifiedBy>
  <cp:revision>38</cp:revision>
  <dcterms:created xsi:type="dcterms:W3CDTF">2020-10-28T13:19:00Z</dcterms:created>
  <dcterms:modified xsi:type="dcterms:W3CDTF">2023-04-07T14:14:00Z</dcterms:modified>
  <cp:category>Brisbane, QLD, 4068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